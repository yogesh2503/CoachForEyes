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D1359" w:rsidRDefault="00610F52"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CBDCCEF" wp14:editId="786BC982">
                <wp:simplePos x="0" y="0"/>
                <wp:positionH relativeFrom="column">
                  <wp:posOffset>7320865</wp:posOffset>
                </wp:positionH>
                <wp:positionV relativeFrom="paragraph">
                  <wp:posOffset>2678527</wp:posOffset>
                </wp:positionV>
                <wp:extent cx="746711" cy="753989"/>
                <wp:effectExtent l="25400" t="12700" r="15875" b="3365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711" cy="753989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BCF6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6" o:spid="_x0000_s1026" type="#_x0000_t32" style="position:absolute;margin-left:576.45pt;margin-top:210.9pt;width:58.8pt;height:59.35pt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" strokecolor="#ed7d31 [3205]" strokeweight="1.7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CBDCCEF" wp14:editId="786BC982">
                <wp:simplePos x="0" y="0"/>
                <wp:positionH relativeFrom="column">
                  <wp:posOffset>7251407</wp:posOffset>
                </wp:positionH>
                <wp:positionV relativeFrom="paragraph">
                  <wp:posOffset>2573020</wp:posOffset>
                </wp:positionV>
                <wp:extent cx="562952" cy="45719"/>
                <wp:effectExtent l="25400" t="50800" r="0" b="8191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2952" cy="45719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3941E" id="Straight Arrow Connector 95" o:spid="_x0000_s1026" type="#_x0000_t32" style="position:absolute;margin-left:571pt;margin-top:202.6pt;width:44.35pt;height:3.6pt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" strokecolor="#ed7d31 [3205]" strokeweight="1.7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494DF2A" wp14:editId="7E421BF4">
                <wp:simplePos x="0" y="0"/>
                <wp:positionH relativeFrom="column">
                  <wp:posOffset>7320865</wp:posOffset>
                </wp:positionH>
                <wp:positionV relativeFrom="paragraph">
                  <wp:posOffset>1827432</wp:posOffset>
                </wp:positionV>
                <wp:extent cx="303823" cy="437027"/>
                <wp:effectExtent l="12700" t="12700" r="39370" b="2032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823" cy="437027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024F9" id="Straight Arrow Connector 93" o:spid="_x0000_s1026" type="#_x0000_t32" style="position:absolute;margin-left:576.45pt;margin-top:143.9pt;width:23.9pt;height:34.4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" strokecolor="#ed7d31 [3205]" strokeweight="1.7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850D07C" wp14:editId="1F5AD90D">
                <wp:simplePos x="0" y="0"/>
                <wp:positionH relativeFrom="column">
                  <wp:posOffset>7624689</wp:posOffset>
                </wp:positionH>
                <wp:positionV relativeFrom="paragraph">
                  <wp:posOffset>1976511</wp:posOffset>
                </wp:positionV>
                <wp:extent cx="1041009" cy="703384"/>
                <wp:effectExtent l="0" t="0" r="13335" b="825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009" cy="7033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0F52" w:rsidRPr="00BA1CAD" w:rsidRDefault="00610F52" w:rsidP="00610F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Personal Happenings tracker</w:t>
                            </w:r>
                            <w:r w:rsidRPr="00BA1CA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0D07C" id="Rectangle 94" o:spid="_x0000_s1026" style="position:absolute;margin-left:600.35pt;margin-top:155.65pt;width:81.95pt;height:55.4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" filled="f" strokecolor="black [3213]" strokeweight="1pt">
                <v:textbox>
                  <w:txbxContent>
                    <w:p w:rsidR="00610F52" w:rsidRPr="00BA1CAD" w:rsidRDefault="00610F52" w:rsidP="00610F5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Personal Happenings tracker</w:t>
                      </w:r>
                      <w:r w:rsidRPr="00BA1CAD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BC46B5A" wp14:editId="0957122C">
                <wp:simplePos x="0" y="0"/>
                <wp:positionH relativeFrom="column">
                  <wp:posOffset>6790934</wp:posOffset>
                </wp:positionH>
                <wp:positionV relativeFrom="paragraph">
                  <wp:posOffset>2902878</wp:posOffset>
                </wp:positionV>
                <wp:extent cx="0" cy="492370"/>
                <wp:effectExtent l="88900" t="0" r="76200" b="2857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37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E3E68" id="Straight Arrow Connector 73" o:spid="_x0000_s1026" type="#_x0000_t32" style="position:absolute;margin-left:534.7pt;margin-top:228.55pt;width:0;height:38.7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" strokecolor="#ed7d31 [3205]" strokeweight="1.7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A3A8D2E" wp14:editId="7346F0F4">
                <wp:simplePos x="0" y="0"/>
                <wp:positionH relativeFrom="column">
                  <wp:posOffset>6632722</wp:posOffset>
                </wp:positionH>
                <wp:positionV relativeFrom="paragraph">
                  <wp:posOffset>3492402</wp:posOffset>
                </wp:positionV>
                <wp:extent cx="618979" cy="301088"/>
                <wp:effectExtent l="0" t="0" r="16510" b="1651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979" cy="30108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6EC7" w:rsidRPr="00D81649" w:rsidRDefault="00CA6EC7" w:rsidP="00CA6EC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A8D2E" id="Rectangle 72" o:spid="_x0000_s1027" style="position:absolute;margin-left:522.25pt;margin-top:275pt;width:48.75pt;height:23.7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" filled="f" strokecolor="#1f3763 [1604]" strokeweight="1pt">
                <v:textbox>
                  <w:txbxContent>
                    <w:p w:rsidR="00CA6EC7" w:rsidRPr="00D81649" w:rsidRDefault="00CA6EC7" w:rsidP="00CA6EC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C91BE1B" wp14:editId="3E36ECD9">
                <wp:simplePos x="0" y="0"/>
                <wp:positionH relativeFrom="column">
                  <wp:posOffset>6629742</wp:posOffset>
                </wp:positionH>
                <wp:positionV relativeFrom="paragraph">
                  <wp:posOffset>1804816</wp:posOffset>
                </wp:positionV>
                <wp:extent cx="0" cy="492370"/>
                <wp:effectExtent l="88900" t="0" r="76200" b="2857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37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E7BF3" id="Straight Arrow Connector 88" o:spid="_x0000_s1026" type="#_x0000_t32" style="position:absolute;margin-left:522.05pt;margin-top:142.1pt;width:0;height:38.7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" strokecolor="#ed7d31 [3205]" strokeweight="1.7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F40E682" wp14:editId="27D7EA8F">
                <wp:simplePos x="0" y="0"/>
                <wp:positionH relativeFrom="column">
                  <wp:posOffset>6381896</wp:posOffset>
                </wp:positionH>
                <wp:positionV relativeFrom="paragraph">
                  <wp:posOffset>2275449</wp:posOffset>
                </wp:positionV>
                <wp:extent cx="785251" cy="604910"/>
                <wp:effectExtent l="0" t="0" r="15240" b="1778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251" cy="6049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713B" w:rsidRPr="00BA1CAD" w:rsidRDefault="006A713B" w:rsidP="006A713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Let’s play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mahj</w:t>
                            </w:r>
                            <w:proofErr w:type="spellEnd"/>
                            <w:r w:rsidRPr="00BA1CA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0E682" id="Rectangle 48" o:spid="_x0000_s1028" style="position:absolute;margin-left:502.5pt;margin-top:179.15pt;width:61.85pt;height:47.6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" filled="f" strokecolor="black [3213]" strokeweight="1pt">
                <v:textbox>
                  <w:txbxContent>
                    <w:p w:rsidR="006A713B" w:rsidRPr="00BA1CAD" w:rsidRDefault="006A713B" w:rsidP="006A713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Let’s play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mahj</w:t>
                      </w:r>
                      <w:proofErr w:type="spellEnd"/>
                      <w:r w:rsidRPr="00BA1CAD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19C741C" wp14:editId="4A1F3A93">
                <wp:simplePos x="0" y="0"/>
                <wp:positionH relativeFrom="column">
                  <wp:posOffset>6344334</wp:posOffset>
                </wp:positionH>
                <wp:positionV relativeFrom="paragraph">
                  <wp:posOffset>1272394</wp:posOffset>
                </wp:positionV>
                <wp:extent cx="1596683" cy="520065"/>
                <wp:effectExtent l="0" t="0" r="16510" b="1333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683" cy="5200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47E" w:rsidRPr="00D81649" w:rsidRDefault="00990B39" w:rsidP="009954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Lisa can edit and change this page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C741C" id="Rectangle 84" o:spid="_x0000_s1029" style="position:absolute;margin-left:499.55pt;margin-top:100.2pt;width:125.7pt;height:40.9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" filled="f" strokecolor="#1f3763 [1604]" strokeweight="1pt">
                <v:textbox>
                  <w:txbxContent>
                    <w:p w:rsidR="0099547E" w:rsidRPr="00D81649" w:rsidRDefault="00990B39" w:rsidP="0099547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Lisa can edit and change this page up</w:t>
                      </w:r>
                    </w:p>
                  </w:txbxContent>
                </v:textbox>
              </v:rect>
            </w:pict>
          </mc:Fallback>
        </mc:AlternateContent>
      </w:r>
      <w:r w:rsidR="00B72119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4E1B2AE" wp14:editId="1190A344">
                <wp:simplePos x="0" y="0"/>
                <wp:positionH relativeFrom="column">
                  <wp:posOffset>817489</wp:posOffset>
                </wp:positionH>
                <wp:positionV relativeFrom="paragraph">
                  <wp:posOffset>5012396</wp:posOffset>
                </wp:positionV>
                <wp:extent cx="45719" cy="375432"/>
                <wp:effectExtent l="50800" t="25400" r="31115" b="571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75432"/>
                        </a:xfrm>
                        <a:prstGeom prst="straightConnector1">
                          <a:avLst/>
                        </a:prstGeom>
                        <a:ln w="19050">
                          <a:headEnd type="none" w="lg" len="sm"/>
                          <a:tailEnd type="triangle" w="lg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20A7D" id="Straight Arrow Connector 91" o:spid="_x0000_s1026" type="#_x0000_t32" style="position:absolute;margin-left:64.35pt;margin-top:394.7pt;width:3.6pt;height:29.55pt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" strokecolor="#ed7d31 [3205]" strokeweight="1.5pt">
                <v:stroke startarrowwidth="wide" startarrowlength="short" endarrow="block" endarrowwidth="wide" joinstyle="miter"/>
              </v:shape>
            </w:pict>
          </mc:Fallback>
        </mc:AlternateContent>
      </w:r>
      <w:r w:rsidR="00B72119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4E1B2AE" wp14:editId="1190A344">
                <wp:simplePos x="0" y="0"/>
                <wp:positionH relativeFrom="column">
                  <wp:posOffset>-203982</wp:posOffset>
                </wp:positionH>
                <wp:positionV relativeFrom="paragraph">
                  <wp:posOffset>5535637</wp:posOffset>
                </wp:positionV>
                <wp:extent cx="353158" cy="146343"/>
                <wp:effectExtent l="0" t="63500" r="15240" b="190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3158" cy="146343"/>
                        </a:xfrm>
                        <a:prstGeom prst="straightConnector1">
                          <a:avLst/>
                        </a:prstGeom>
                        <a:ln w="19050">
                          <a:headEnd type="none" w="lg" len="sm"/>
                          <a:tailEnd type="triangle" w="lg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E6241" id="Straight Arrow Connector 92" o:spid="_x0000_s1026" type="#_x0000_t32" style="position:absolute;margin-left:-16.05pt;margin-top:435.9pt;width:27.8pt;height:11.5pt;flip:x 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" strokecolor="#ed7d31 [3205]" strokeweight="1.5pt">
                <v:stroke startarrowwidth="wide" startarrowlength="short" endarrow="block" endarrowwidth="wide" joinstyle="miter"/>
              </v:shape>
            </w:pict>
          </mc:Fallback>
        </mc:AlternateContent>
      </w:r>
      <w:r w:rsidR="00B72119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25B1FC8" wp14:editId="2CDF1EF0">
                <wp:simplePos x="0" y="0"/>
                <wp:positionH relativeFrom="column">
                  <wp:posOffset>-127978</wp:posOffset>
                </wp:positionH>
                <wp:positionV relativeFrom="paragraph">
                  <wp:posOffset>4648005</wp:posOffset>
                </wp:positionV>
                <wp:extent cx="479669" cy="739872"/>
                <wp:effectExtent l="12700" t="12700" r="41275" b="2222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669" cy="739872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3FAD1" id="Straight Arrow Connector 89" o:spid="_x0000_s1026" type="#_x0000_t32" style="position:absolute;margin-left:-10.1pt;margin-top:366pt;width:37.75pt;height:58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" strokecolor="#ed7d31 [3205]" strokeweight="1.75pt">
                <v:stroke endarrow="open" joinstyle="miter"/>
              </v:shape>
            </w:pict>
          </mc:Fallback>
        </mc:AlternateContent>
      </w:r>
      <w:r w:rsidR="00B72119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1F14514" wp14:editId="3FF3E529">
                <wp:simplePos x="0" y="0"/>
                <wp:positionH relativeFrom="column">
                  <wp:posOffset>266211</wp:posOffset>
                </wp:positionH>
                <wp:positionV relativeFrom="paragraph">
                  <wp:posOffset>5468914</wp:posOffset>
                </wp:positionV>
                <wp:extent cx="820420" cy="450166"/>
                <wp:effectExtent l="0" t="0" r="17780" b="762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420" cy="4501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2119" w:rsidRPr="00D81649" w:rsidRDefault="00C45B44" w:rsidP="00B721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</w:t>
                            </w:r>
                            <w:r w:rsidR="00B72119">
                              <w:rPr>
                                <w:color w:val="000000" w:themeColor="text1"/>
                              </w:rPr>
                              <w:t>riends</w:t>
                            </w:r>
                            <w:r w:rsidR="00B7211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14514" id="Rectangle 90" o:spid="_x0000_s1030" style="position:absolute;margin-left:20.95pt;margin-top:430.6pt;width:64.6pt;height:35.4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" filled="f" strokecolor="#1f3763 [1604]" strokeweight="1pt">
                <v:textbox>
                  <w:txbxContent>
                    <w:p w:rsidR="00B72119" w:rsidRPr="00D81649" w:rsidRDefault="00C45B44" w:rsidP="00B7211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</w:t>
                      </w:r>
                      <w:r w:rsidR="00B72119">
                        <w:rPr>
                          <w:color w:val="000000" w:themeColor="text1"/>
                        </w:rPr>
                        <w:t>riends</w:t>
                      </w:r>
                      <w:r w:rsidR="00B72119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B72119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130659B" wp14:editId="78B6CC43">
                <wp:simplePos x="0" y="0"/>
                <wp:positionH relativeFrom="column">
                  <wp:posOffset>-773528</wp:posOffset>
                </wp:positionH>
                <wp:positionV relativeFrom="paragraph">
                  <wp:posOffset>5167630</wp:posOffset>
                </wp:positionV>
                <wp:extent cx="618979" cy="301088"/>
                <wp:effectExtent l="0" t="0" r="16510" b="1651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979" cy="30108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3B8B" w:rsidRPr="00D81649" w:rsidRDefault="00C83B8B" w:rsidP="00C83B8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0659B" id="Rectangle 66" o:spid="_x0000_s1031" style="position:absolute;margin-left:-60.9pt;margin-top:406.9pt;width:48.75pt;height:23.7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" filled="f" strokecolor="#1f3763 [1604]" strokeweight="1pt">
                <v:textbox>
                  <w:txbxContent>
                    <w:p w:rsidR="00C83B8B" w:rsidRPr="00D81649" w:rsidRDefault="00C83B8B" w:rsidP="00C83B8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B7211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6F37B4" wp14:editId="28B8CF95">
                <wp:simplePos x="0" y="0"/>
                <wp:positionH relativeFrom="column">
                  <wp:posOffset>-626012</wp:posOffset>
                </wp:positionH>
                <wp:positionV relativeFrom="paragraph">
                  <wp:posOffset>4725377</wp:posOffset>
                </wp:positionV>
                <wp:extent cx="93003" cy="381195"/>
                <wp:effectExtent l="63500" t="12700" r="21590" b="254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003" cy="381195"/>
                        </a:xfrm>
                        <a:prstGeom prst="straightConnector1">
                          <a:avLst/>
                        </a:prstGeom>
                        <a:ln w="19050">
                          <a:headEnd type="none" w="lg" len="sm"/>
                          <a:tailEnd type="triangle" w="lg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39AC4" id="Straight Arrow Connector 6" o:spid="_x0000_s1026" type="#_x0000_t32" style="position:absolute;margin-left:-49.3pt;margin-top:372.1pt;width:7.3pt;height:30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" strokecolor="#ed7d31 [3205]" strokeweight="1.5pt">
                <v:stroke startarrowwidth="wide" startarrowlength="short" endarrow="block" endarrowwidth="wide" joinstyle="miter"/>
              </v:shape>
            </w:pict>
          </mc:Fallback>
        </mc:AlternateContent>
      </w:r>
      <w:r w:rsidR="00F360D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2926080</wp:posOffset>
                </wp:positionH>
                <wp:positionV relativeFrom="paragraph">
                  <wp:posOffset>-661182</wp:posOffset>
                </wp:positionV>
                <wp:extent cx="1858645" cy="583809"/>
                <wp:effectExtent l="0" t="0" r="8255" b="1333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645" cy="58380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649" w:rsidRPr="00D81649" w:rsidRDefault="009242A3" w:rsidP="00D816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32" style="position:absolute;margin-left:230.4pt;margin-top:-52.05pt;width:146.35pt;height:45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" fillcolor="white [3212]" strokecolor="#1f3763 [1604]" strokeweight="1pt">
                <v:stroke joinstyle="miter"/>
                <v:textbox>
                  <w:txbxContent>
                    <w:p w:rsidR="00D81649" w:rsidRPr="00D81649" w:rsidRDefault="009242A3" w:rsidP="00D8164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Home</w:t>
                      </w:r>
                    </w:p>
                  </w:txbxContent>
                </v:textbox>
              </v:oval>
            </w:pict>
          </mc:Fallback>
        </mc:AlternateContent>
      </w:r>
      <w:r w:rsidR="00995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DD258AE" wp14:editId="29A0D099">
                <wp:simplePos x="0" y="0"/>
                <wp:positionH relativeFrom="column">
                  <wp:posOffset>6790739</wp:posOffset>
                </wp:positionH>
                <wp:positionV relativeFrom="paragraph">
                  <wp:posOffset>777387</wp:posOffset>
                </wp:positionV>
                <wp:extent cx="0" cy="492370"/>
                <wp:effectExtent l="88900" t="0" r="76200" b="2857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37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6FE3F9" id="Straight Arrow Connector 63" o:spid="_x0000_s1026" type="#_x0000_t32" style="position:absolute;margin-left:534.7pt;margin-top:61.2pt;width:0;height:38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" strokecolor="#ed7d31 [3205]" strokeweight="1.75pt">
                <v:stroke endarrow="open" joinstyle="miter"/>
              </v:shape>
            </w:pict>
          </mc:Fallback>
        </mc:AlternateContent>
      </w:r>
      <w:r w:rsidR="0099547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F40E682" wp14:editId="27D7EA8F">
                <wp:simplePos x="0" y="0"/>
                <wp:positionH relativeFrom="column">
                  <wp:posOffset>6260123</wp:posOffset>
                </wp:positionH>
                <wp:positionV relativeFrom="paragraph">
                  <wp:posOffset>154305</wp:posOffset>
                </wp:positionV>
                <wp:extent cx="963539" cy="583809"/>
                <wp:effectExtent l="0" t="0" r="14605" b="1333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539" cy="5838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713B" w:rsidRPr="00BA1CAD" w:rsidRDefault="00C83B8B" w:rsidP="006A713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Let’s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Mahj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Happenings</w:t>
                            </w:r>
                            <w:r w:rsidR="006A713B" w:rsidRPr="00BA1CA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0E682" id="Rectangle 49" o:spid="_x0000_s1033" style="position:absolute;margin-left:492.9pt;margin-top:12.15pt;width:75.85pt;height:45.9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" filled="f" strokecolor="black [3213]" strokeweight="1pt">
                <v:textbox>
                  <w:txbxContent>
                    <w:p w:rsidR="006A713B" w:rsidRPr="00BA1CAD" w:rsidRDefault="00C83B8B" w:rsidP="006A713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Let’s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Mahj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Happenings</w:t>
                      </w:r>
                      <w:r w:rsidR="006A713B" w:rsidRPr="00BA1CAD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D6715F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00D4F93" wp14:editId="79B2A16E">
                <wp:simplePos x="0" y="0"/>
                <wp:positionH relativeFrom="column">
                  <wp:posOffset>1947936</wp:posOffset>
                </wp:positionH>
                <wp:positionV relativeFrom="paragraph">
                  <wp:posOffset>2193339</wp:posOffset>
                </wp:positionV>
                <wp:extent cx="253023" cy="309489"/>
                <wp:effectExtent l="12700" t="12700" r="26670" b="2095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023" cy="309489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295D2" id="Straight Arrow Connector 83" o:spid="_x0000_s1026" type="#_x0000_t32" style="position:absolute;margin-left:153.4pt;margin-top:172.7pt;width:19.9pt;height:24.3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" strokecolor="#ed7d31 [3205]" strokeweight="1.75pt">
                <v:stroke endarrow="open" joinstyle="miter"/>
              </v:shape>
            </w:pict>
          </mc:Fallback>
        </mc:AlternateContent>
      </w:r>
      <w:r w:rsidR="003D468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B91BAD" wp14:editId="7B67B262">
                <wp:simplePos x="0" y="0"/>
                <wp:positionH relativeFrom="column">
                  <wp:posOffset>201246</wp:posOffset>
                </wp:positionH>
                <wp:positionV relativeFrom="paragraph">
                  <wp:posOffset>-507806</wp:posOffset>
                </wp:positionV>
                <wp:extent cx="2640428" cy="1098355"/>
                <wp:effectExtent l="25400" t="12700" r="13970" b="5778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0428" cy="1098355"/>
                        </a:xfrm>
                        <a:prstGeom prst="straightConnector1">
                          <a:avLst/>
                        </a:prstGeom>
                        <a:ln w="19050">
                          <a:headEnd type="none" w="lg" len="sm"/>
                          <a:tailEnd type="triangle" w="lg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95ADE" id="Straight Arrow Connector 1" o:spid="_x0000_s1026" type="#_x0000_t32" style="position:absolute;margin-left:15.85pt;margin-top:-40pt;width:207.9pt;height:86.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" strokecolor="#ed7d31 [3205]" strokeweight="1.5pt">
                <v:stroke startarrowwidth="wide" startarrowlength="short" endarrow="block" endarrowwidth="wide" joinstyle="miter"/>
              </v:shape>
            </w:pict>
          </mc:Fallback>
        </mc:AlternateContent>
      </w:r>
      <w:r w:rsidR="009C240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26EE77" wp14:editId="70970705">
                <wp:simplePos x="0" y="0"/>
                <wp:positionH relativeFrom="column">
                  <wp:posOffset>-712470</wp:posOffset>
                </wp:positionH>
                <wp:positionV relativeFrom="paragraph">
                  <wp:posOffset>4193540</wp:posOffset>
                </wp:positionV>
                <wp:extent cx="654147" cy="520504"/>
                <wp:effectExtent l="0" t="0" r="19050" b="1333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147" cy="5205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7DFB" w:rsidRPr="00D81649" w:rsidRDefault="00797865" w:rsidP="00847D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Profile page</w:t>
                            </w:r>
                            <w:r w:rsidR="00847DF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6EE77" id="Rectangle 23" o:spid="_x0000_s1034" style="position:absolute;margin-left:-56.1pt;margin-top:330.2pt;width:51.5pt;height:4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" filled="f" strokecolor="#1f3763 [1604]" strokeweight="1pt">
                <v:textbox>
                  <w:txbxContent>
                    <w:p w:rsidR="00847DFB" w:rsidRPr="00D81649" w:rsidRDefault="00797865" w:rsidP="00847DF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Profile page</w:t>
                      </w:r>
                      <w:r w:rsidR="00847DFB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9C240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D6ED65" wp14:editId="465E215E">
                <wp:simplePos x="0" y="0"/>
                <wp:positionH relativeFrom="column">
                  <wp:posOffset>-377141</wp:posOffset>
                </wp:positionH>
                <wp:positionV relativeFrom="paragraph">
                  <wp:posOffset>2817397</wp:posOffset>
                </wp:positionV>
                <wp:extent cx="45719" cy="275687"/>
                <wp:effectExtent l="76200" t="12700" r="56515" b="2921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5687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A0D02" id="Straight Arrow Connector 26" o:spid="_x0000_s1026" type="#_x0000_t32" style="position:absolute;margin-left:-29.7pt;margin-top:221.85pt;width:3.6pt;height:21.7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" strokecolor="#ed7d31 [3205]" strokeweight="1.75pt">
                <v:stroke endarrow="open" joinstyle="miter"/>
              </v:shape>
            </w:pict>
          </mc:Fallback>
        </mc:AlternateContent>
      </w:r>
      <w:r w:rsidR="009C240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26EE77" wp14:editId="70970705">
                <wp:simplePos x="0" y="0"/>
                <wp:positionH relativeFrom="column">
                  <wp:posOffset>-626891</wp:posOffset>
                </wp:positionH>
                <wp:positionV relativeFrom="paragraph">
                  <wp:posOffset>3120585</wp:posOffset>
                </wp:positionV>
                <wp:extent cx="654147" cy="696351"/>
                <wp:effectExtent l="0" t="0" r="19050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147" cy="69635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7DFB" w:rsidRPr="00D81649" w:rsidRDefault="00797865" w:rsidP="00847D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Credit card pop up</w:t>
                            </w:r>
                            <w:r w:rsidR="00847DFB">
                              <w:rPr>
                                <w:color w:val="000000" w:themeColor="text1"/>
                              </w:rPr>
                              <w:t xml:space="preserve"> –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6EE77" id="Rectangle 24" o:spid="_x0000_s1035" style="position:absolute;margin-left:-49.35pt;margin-top:245.7pt;width:51.5pt;height:54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" filled="f" strokecolor="#1f3763 [1604]" strokeweight="1pt">
                <v:textbox>
                  <w:txbxContent>
                    <w:p w:rsidR="00847DFB" w:rsidRPr="00D81649" w:rsidRDefault="00797865" w:rsidP="00847DF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Credit card pop up</w:t>
                      </w:r>
                      <w:r w:rsidR="00847DFB">
                        <w:rPr>
                          <w:color w:val="000000" w:themeColor="text1"/>
                        </w:rPr>
                        <w:t xml:space="preserve"> – </w:t>
                      </w:r>
                    </w:p>
                  </w:txbxContent>
                </v:textbox>
              </v:rect>
            </w:pict>
          </mc:Fallback>
        </mc:AlternateContent>
      </w:r>
      <w:r w:rsidR="009C240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B7D304" wp14:editId="7D272873">
                <wp:simplePos x="0" y="0"/>
                <wp:positionH relativeFrom="column">
                  <wp:posOffset>-686777</wp:posOffset>
                </wp:positionH>
                <wp:positionV relativeFrom="paragraph">
                  <wp:posOffset>2276621</wp:posOffset>
                </wp:positionV>
                <wp:extent cx="864870" cy="520065"/>
                <wp:effectExtent l="0" t="0" r="11430" b="1333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870" cy="5200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7DFB" w:rsidRPr="00D81649" w:rsidRDefault="00847DFB" w:rsidP="00847D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Become a member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7D304" id="Rectangle 22" o:spid="_x0000_s1036" style="position:absolute;margin-left:-54.1pt;margin-top:179.25pt;width:68.1pt;height:40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" filled="f" strokecolor="#1f3763 [1604]" strokeweight="1pt">
                <v:textbox>
                  <w:txbxContent>
                    <w:p w:rsidR="00847DFB" w:rsidRPr="00D81649" w:rsidRDefault="00847DFB" w:rsidP="00847DF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Become a member</w:t>
                      </w:r>
                      <w:r>
                        <w:rPr>
                          <w:color w:val="000000" w:themeColor="text1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CA6EC7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3FC91D0" wp14:editId="6B72BBEA">
                <wp:simplePos x="0" y="0"/>
                <wp:positionH relativeFrom="column">
                  <wp:posOffset>6172639</wp:posOffset>
                </wp:positionH>
                <wp:positionV relativeFrom="paragraph">
                  <wp:posOffset>5061878</wp:posOffset>
                </wp:positionV>
                <wp:extent cx="618979" cy="301088"/>
                <wp:effectExtent l="0" t="0" r="16510" b="1651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979" cy="30108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6EC7" w:rsidRPr="00D81649" w:rsidRDefault="00CA6EC7" w:rsidP="00CA6EC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C91D0" id="Rectangle 81" o:spid="_x0000_s1037" style="position:absolute;margin-left:486.05pt;margin-top:398.55pt;width:48.75pt;height:23.7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" filled="f" strokecolor="#1f3763 [1604]" strokeweight="1pt">
                <v:textbox>
                  <w:txbxContent>
                    <w:p w:rsidR="00CA6EC7" w:rsidRPr="00D81649" w:rsidRDefault="00CA6EC7" w:rsidP="00CA6EC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CA6EC7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4694F4A" wp14:editId="4713A4FF">
                <wp:simplePos x="0" y="0"/>
                <wp:positionH relativeFrom="column">
                  <wp:posOffset>5805854</wp:posOffset>
                </wp:positionH>
                <wp:positionV relativeFrom="paragraph">
                  <wp:posOffset>5172027</wp:posOffset>
                </wp:positionV>
                <wp:extent cx="299524" cy="45719"/>
                <wp:effectExtent l="0" t="76200" r="0" b="5651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524" cy="45719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4BEF7" id="Straight Arrow Connector 82" o:spid="_x0000_s1026" type="#_x0000_t32" style="position:absolute;margin-left:457.15pt;margin-top:407.25pt;width:23.6pt;height:3.6pt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" strokecolor="#ed7d31 [3205]" strokeweight="1.75pt">
                <v:stroke endarrow="open" joinstyle="miter"/>
              </v:shape>
            </w:pict>
          </mc:Fallback>
        </mc:AlternateContent>
      </w:r>
      <w:r w:rsidR="00CA6EC7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519E703" wp14:editId="7DC0457D">
                <wp:simplePos x="0" y="0"/>
                <wp:positionH relativeFrom="column">
                  <wp:posOffset>4974200</wp:posOffset>
                </wp:positionH>
                <wp:positionV relativeFrom="paragraph">
                  <wp:posOffset>5682078</wp:posOffset>
                </wp:positionV>
                <wp:extent cx="618979" cy="301088"/>
                <wp:effectExtent l="0" t="0" r="16510" b="1651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979" cy="30108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6EC7" w:rsidRPr="00D81649" w:rsidRDefault="00CA6EC7" w:rsidP="00CA6EC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9E703" id="Rectangle 80" o:spid="_x0000_s1038" style="position:absolute;margin-left:391.65pt;margin-top:447.4pt;width:48.75pt;height:23.7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" filled="f" strokecolor="#1f3763 [1604]" strokeweight="1pt">
                <v:textbox>
                  <w:txbxContent>
                    <w:p w:rsidR="00CA6EC7" w:rsidRPr="00D81649" w:rsidRDefault="00CA6EC7" w:rsidP="00CA6EC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CA6EC7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E00633D" wp14:editId="0FEBDE00">
                <wp:simplePos x="0" y="0"/>
                <wp:positionH relativeFrom="column">
                  <wp:posOffset>4999452</wp:posOffset>
                </wp:positionH>
                <wp:positionV relativeFrom="paragraph">
                  <wp:posOffset>5104862</wp:posOffset>
                </wp:positionV>
                <wp:extent cx="644183" cy="281354"/>
                <wp:effectExtent l="0" t="0" r="16510" b="1079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183" cy="2813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6EC7" w:rsidRPr="00BA1CAD" w:rsidRDefault="00CA6EC7" w:rsidP="00CA6EC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FAQ</w:t>
                            </w:r>
                            <w:r w:rsidRPr="00BA1CA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0633D" id="Rectangle 79" o:spid="_x0000_s1039" style="position:absolute;margin-left:393.65pt;margin-top:401.95pt;width:50.7pt;height:22.1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" filled="f" strokecolor="black [3213]" strokeweight="1pt">
                <v:textbox>
                  <w:txbxContent>
                    <w:p w:rsidR="00CA6EC7" w:rsidRPr="00BA1CAD" w:rsidRDefault="00CA6EC7" w:rsidP="00CA6EC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FAQ</w:t>
                      </w:r>
                      <w:r w:rsidRPr="00BA1CAD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CA6EC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467EF1" wp14:editId="2080D54B">
                <wp:simplePos x="0" y="0"/>
                <wp:positionH relativeFrom="column">
                  <wp:posOffset>3931578</wp:posOffset>
                </wp:positionH>
                <wp:positionV relativeFrom="paragraph">
                  <wp:posOffset>5679440</wp:posOffset>
                </wp:positionV>
                <wp:extent cx="969303" cy="45719"/>
                <wp:effectExtent l="0" t="50800" r="0" b="8191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303" cy="45719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94109" id="Straight Arrow Connector 20" o:spid="_x0000_s1026" type="#_x0000_t32" style="position:absolute;margin-left:309.55pt;margin-top:447.2pt;width:76.3pt;height:3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" strokecolor="#ed7d31 [3205]" strokeweight="1.75pt">
                <v:stroke endarrow="open" joinstyle="miter"/>
              </v:shape>
            </w:pict>
          </mc:Fallback>
        </mc:AlternateContent>
      </w:r>
      <w:r w:rsidR="00CA6EC7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C020868" wp14:editId="0509547A">
                <wp:simplePos x="0" y="0"/>
                <wp:positionH relativeFrom="column">
                  <wp:posOffset>3930552</wp:posOffset>
                </wp:positionH>
                <wp:positionV relativeFrom="paragraph">
                  <wp:posOffset>5296486</wp:posOffset>
                </wp:positionV>
                <wp:extent cx="884702" cy="170522"/>
                <wp:effectExtent l="12700" t="63500" r="0" b="2032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4702" cy="170522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48098" id="Straight Arrow Connector 78" o:spid="_x0000_s1026" type="#_x0000_t32" style="position:absolute;margin-left:309.5pt;margin-top:417.05pt;width:69.65pt;height:13.45pt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" strokecolor="#ed7d31 [3205]" strokeweight="1.75pt">
                <v:stroke endarrow="open" joinstyle="miter"/>
              </v:shape>
            </w:pict>
          </mc:Fallback>
        </mc:AlternateContent>
      </w:r>
      <w:r w:rsidR="00CA6EC7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65B063F" wp14:editId="3D0B4E64">
                <wp:simplePos x="0" y="0"/>
                <wp:positionH relativeFrom="column">
                  <wp:posOffset>2890911</wp:posOffset>
                </wp:positionH>
                <wp:positionV relativeFrom="paragraph">
                  <wp:posOffset>5296486</wp:posOffset>
                </wp:positionV>
                <wp:extent cx="1111348" cy="914400"/>
                <wp:effectExtent l="0" t="0" r="19050" b="1270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348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6EC7" w:rsidRPr="00D81649" w:rsidRDefault="00CA6EC7" w:rsidP="00CA6EC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B063F" id="Rectangle 75" o:spid="_x0000_s1040" style="position:absolute;margin-left:227.65pt;margin-top:417.05pt;width:87.5pt;height:1in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" filled="f" strokecolor="#1f3763 [1604]" strokeweight="1pt">
                <v:textbox>
                  <w:txbxContent>
                    <w:p w:rsidR="00CA6EC7" w:rsidRPr="00D81649" w:rsidRDefault="00CA6EC7" w:rsidP="00CA6EC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GAME</w:t>
                      </w:r>
                    </w:p>
                  </w:txbxContent>
                </v:textbox>
              </v:rect>
            </w:pict>
          </mc:Fallback>
        </mc:AlternateContent>
      </w:r>
      <w:r w:rsidR="00CA6EC7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21503CF" wp14:editId="5B3FF789">
                <wp:simplePos x="0" y="0"/>
                <wp:positionH relativeFrom="column">
                  <wp:posOffset>3398520</wp:posOffset>
                </wp:positionH>
                <wp:positionV relativeFrom="paragraph">
                  <wp:posOffset>4736514</wp:posOffset>
                </wp:positionV>
                <wp:extent cx="0" cy="492370"/>
                <wp:effectExtent l="88900" t="0" r="76200" b="2857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37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CD02E" id="Straight Arrow Connector 74" o:spid="_x0000_s1026" type="#_x0000_t32" style="position:absolute;margin-left:267.6pt;margin-top:372.95pt;width:0;height:38.7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" strokecolor="#ed7d31 [3205]" strokeweight="1.75pt">
                <v:stroke endarrow="open" joinstyle="miter"/>
              </v:shape>
            </w:pict>
          </mc:Fallback>
        </mc:AlternateContent>
      </w:r>
      <w:r w:rsidR="00CA6EC7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130659B" wp14:editId="78B6CC43">
                <wp:simplePos x="0" y="0"/>
                <wp:positionH relativeFrom="column">
                  <wp:posOffset>5555956</wp:posOffset>
                </wp:positionH>
                <wp:positionV relativeFrom="paragraph">
                  <wp:posOffset>3396956</wp:posOffset>
                </wp:positionV>
                <wp:extent cx="618979" cy="301088"/>
                <wp:effectExtent l="0" t="0" r="16510" b="1651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979" cy="30108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3B8B" w:rsidRPr="00D81649" w:rsidRDefault="00C83B8B" w:rsidP="00C83B8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0659B" id="Rectangle 65" o:spid="_x0000_s1041" style="position:absolute;margin-left:437.5pt;margin-top:267.5pt;width:48.75pt;height:23.7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" filled="f" strokecolor="#1f3763 [1604]" strokeweight="1pt">
                <v:textbox>
                  <w:txbxContent>
                    <w:p w:rsidR="00C83B8B" w:rsidRPr="00D81649" w:rsidRDefault="00C83B8B" w:rsidP="00C83B8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CA6EC7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8B779EC" wp14:editId="41CD339E">
                <wp:simplePos x="0" y="0"/>
                <wp:positionH relativeFrom="column">
                  <wp:posOffset>5703083</wp:posOffset>
                </wp:positionH>
                <wp:positionV relativeFrom="paragraph">
                  <wp:posOffset>2973949</wp:posOffset>
                </wp:positionV>
                <wp:extent cx="64672" cy="309245"/>
                <wp:effectExtent l="38100" t="12700" r="62865" b="3365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72" cy="309245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E33FE" id="Straight Arrow Connector 64" o:spid="_x0000_s1026" type="#_x0000_t32" style="position:absolute;margin-left:449.05pt;margin-top:234.15pt;width:5.1pt;height:24.3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" strokecolor="#ed7d31 [3205]" strokeweight="1.75pt">
                <v:stroke endarrow="open" joinstyle="miter"/>
              </v:shape>
            </w:pict>
          </mc:Fallback>
        </mc:AlternateContent>
      </w:r>
      <w:r w:rsidR="0081506A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DD258AE" wp14:editId="29A0D099">
                <wp:simplePos x="0" y="0"/>
                <wp:positionH relativeFrom="column">
                  <wp:posOffset>5139005</wp:posOffset>
                </wp:positionH>
                <wp:positionV relativeFrom="paragraph">
                  <wp:posOffset>2897945</wp:posOffset>
                </wp:positionV>
                <wp:extent cx="192649" cy="293663"/>
                <wp:effectExtent l="25400" t="12700" r="10795" b="2413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649" cy="293663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FCE8B" id="Straight Arrow Connector 62" o:spid="_x0000_s1026" type="#_x0000_t32" style="position:absolute;margin-left:404.65pt;margin-top:228.2pt;width:15.15pt;height:23.1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" strokecolor="#ed7d31 [3205]" strokeweight="1.75pt">
                <v:stroke endarrow="open" joinstyle="miter"/>
              </v:shape>
            </w:pict>
          </mc:Fallback>
        </mc:AlternateContent>
      </w:r>
      <w:r w:rsidR="0081506A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28A26FB" wp14:editId="49064C11">
                <wp:simplePos x="0" y="0"/>
                <wp:positionH relativeFrom="column">
                  <wp:posOffset>4030394</wp:posOffset>
                </wp:positionH>
                <wp:positionV relativeFrom="paragraph">
                  <wp:posOffset>3789876</wp:posOffset>
                </wp:positionV>
                <wp:extent cx="492174" cy="261620"/>
                <wp:effectExtent l="25400" t="12700" r="15875" b="3048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174" cy="26162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FAA60" id="Straight Arrow Connector 70" o:spid="_x0000_s1026" type="#_x0000_t32" style="position:absolute;margin-left:317.35pt;margin-top:298.4pt;width:38.75pt;height:20.6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" strokecolor="#ed7d31 [3205]" strokeweight="1.75pt">
                <v:stroke endarrow="open" joinstyle="miter"/>
              </v:shape>
            </w:pict>
          </mc:Fallback>
        </mc:AlternateContent>
      </w:r>
      <w:r w:rsidR="0081506A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7B06F98" wp14:editId="36B5E500">
                <wp:simplePos x="0" y="0"/>
                <wp:positionH relativeFrom="column">
                  <wp:posOffset>4603750</wp:posOffset>
                </wp:positionH>
                <wp:positionV relativeFrom="paragraph">
                  <wp:posOffset>3322613</wp:posOffset>
                </wp:positionV>
                <wp:extent cx="666848" cy="800246"/>
                <wp:effectExtent l="0" t="0" r="19050" b="1270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848" cy="80024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3B8B" w:rsidRPr="00D81649" w:rsidRDefault="00C83B8B" w:rsidP="00C83B8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Let’s Play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Mahj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06F98" id="Rectangle 67" o:spid="_x0000_s1042" style="position:absolute;margin-left:362.5pt;margin-top:261.6pt;width:52.5pt;height:6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" filled="f" strokecolor="#1f3763 [1604]" strokeweight="1pt">
                <v:textbox>
                  <w:txbxContent>
                    <w:p w:rsidR="00C83B8B" w:rsidRPr="00D81649" w:rsidRDefault="00C83B8B" w:rsidP="00C83B8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Let’s Play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Mahj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C83B8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0BA1532" wp14:editId="6DCBE7EB">
                <wp:simplePos x="0" y="0"/>
                <wp:positionH relativeFrom="column">
                  <wp:posOffset>2510936</wp:posOffset>
                </wp:positionH>
                <wp:positionV relativeFrom="paragraph">
                  <wp:posOffset>4381598</wp:posOffset>
                </wp:positionV>
                <wp:extent cx="378020" cy="120748"/>
                <wp:effectExtent l="12700" t="63500" r="0" b="190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8020" cy="120748"/>
                        </a:xfrm>
                        <a:prstGeom prst="straightConnector1">
                          <a:avLst/>
                        </a:prstGeom>
                        <a:ln w="19050">
                          <a:headEnd type="none" w="lg" len="sm"/>
                          <a:tailEnd type="triangle" w="lg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AC193" id="Straight Arrow Connector 38" o:spid="_x0000_s1026" type="#_x0000_t32" style="position:absolute;margin-left:197.7pt;margin-top:345pt;width:29.75pt;height:9.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" strokecolor="#ed7d31 [3205]" strokeweight="1.5pt">
                <v:stroke startarrowwidth="wide" startarrowlength="short" endarrow="block" endarrowwidth="wide" joinstyle="miter"/>
              </v:shape>
            </w:pict>
          </mc:Fallback>
        </mc:AlternateContent>
      </w:r>
      <w:r w:rsidR="00C83B8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8A99F6" wp14:editId="2741727F">
                <wp:simplePos x="0" y="0"/>
                <wp:positionH relativeFrom="column">
                  <wp:posOffset>2801620</wp:posOffset>
                </wp:positionH>
                <wp:positionV relativeFrom="paragraph">
                  <wp:posOffset>3543397</wp:posOffset>
                </wp:positionV>
                <wp:extent cx="1111348" cy="1167277"/>
                <wp:effectExtent l="0" t="0" r="19050" b="1397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348" cy="11672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8B4" w:rsidRPr="00D81649" w:rsidRDefault="004358B4" w:rsidP="004358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Let’s Play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Mahj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page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pop</w:t>
                            </w:r>
                            <w:r w:rsidR="00A636D8">
                              <w:rPr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</w:rPr>
                              <w:t>up of game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A99F6" id="Rectangle 30" o:spid="_x0000_s1043" style="position:absolute;margin-left:220.6pt;margin-top:279pt;width:87.5pt;height:91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" filled="f" strokecolor="#1f3763 [1604]" strokeweight="1pt">
                <v:textbox>
                  <w:txbxContent>
                    <w:p w:rsidR="004358B4" w:rsidRPr="00D81649" w:rsidRDefault="004358B4" w:rsidP="004358B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Let’s Play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Mahj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page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pop</w:t>
                      </w:r>
                      <w:r w:rsidR="00A636D8">
                        <w:rPr>
                          <w:color w:val="000000" w:themeColor="text1"/>
                        </w:rPr>
                        <w:t>-</w:t>
                      </w:r>
                      <w:r>
                        <w:rPr>
                          <w:color w:val="000000" w:themeColor="text1"/>
                        </w:rPr>
                        <w:t>up of game options</w:t>
                      </w:r>
                    </w:p>
                  </w:txbxContent>
                </v:textbox>
              </v:rect>
            </w:pict>
          </mc:Fallback>
        </mc:AlternateContent>
      </w:r>
      <w:r w:rsidR="00C83B8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D933222" wp14:editId="02F7032B">
                <wp:simplePos x="0" y="0"/>
                <wp:positionH relativeFrom="column">
                  <wp:posOffset>1842868</wp:posOffset>
                </wp:positionH>
                <wp:positionV relativeFrom="paragraph">
                  <wp:posOffset>3951556</wp:posOffset>
                </wp:positionV>
                <wp:extent cx="661181" cy="857397"/>
                <wp:effectExtent l="0" t="0" r="1206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181" cy="85739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263B" w:rsidRPr="00D81649" w:rsidRDefault="0022263B" w:rsidP="0022263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Login if not already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33222" id="Rectangle 39" o:spid="_x0000_s1044" style="position:absolute;margin-left:145.1pt;margin-top:311.15pt;width:52.05pt;height:67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" filled="f" strokecolor="#1f3763 [1604]" strokeweight="1pt">
                <v:textbox>
                  <w:txbxContent>
                    <w:p w:rsidR="0022263B" w:rsidRPr="00D81649" w:rsidRDefault="0022263B" w:rsidP="0022263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Login if not already </w:t>
                      </w:r>
                    </w:p>
                  </w:txbxContent>
                </v:textbox>
              </v:rect>
            </w:pict>
          </mc:Fallback>
        </mc:AlternateContent>
      </w:r>
      <w:r w:rsidR="00C83B8B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539E94F" wp14:editId="79B86AAA">
                <wp:simplePos x="0" y="0"/>
                <wp:positionH relativeFrom="column">
                  <wp:posOffset>5551170</wp:posOffset>
                </wp:positionH>
                <wp:positionV relativeFrom="paragraph">
                  <wp:posOffset>1867193</wp:posOffset>
                </wp:positionV>
                <wp:extent cx="0" cy="492370"/>
                <wp:effectExtent l="88900" t="0" r="76200" b="2857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37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94CC9" id="Straight Arrow Connector 58" o:spid="_x0000_s1026" type="#_x0000_t32" style="position:absolute;margin-left:437.1pt;margin-top:147pt;width:0;height:38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" strokecolor="#ed7d31 [3205]" strokeweight="1.75pt">
                <v:stroke endarrow="open" joinstyle="miter"/>
              </v:shape>
            </w:pict>
          </mc:Fallback>
        </mc:AlternateContent>
      </w:r>
      <w:r w:rsidR="00C83B8B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DA9E891" wp14:editId="5A4BF11E">
                <wp:simplePos x="0" y="0"/>
                <wp:positionH relativeFrom="column">
                  <wp:posOffset>5329408</wp:posOffset>
                </wp:positionH>
                <wp:positionV relativeFrom="paragraph">
                  <wp:posOffset>2451686</wp:posOffset>
                </wp:positionV>
                <wp:extent cx="654147" cy="520504"/>
                <wp:effectExtent l="0" t="0" r="19050" b="1333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147" cy="5205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3B8B" w:rsidRPr="00D81649" w:rsidRDefault="00C83B8B" w:rsidP="00C83B8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Profile 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9E891" id="Rectangle 59" o:spid="_x0000_s1045" style="position:absolute;margin-left:419.65pt;margin-top:193.05pt;width:51.5pt;height:41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" filled="f" strokecolor="#1f3763 [1604]" strokeweight="1pt">
                <v:textbox>
                  <w:txbxContent>
                    <w:p w:rsidR="00C83B8B" w:rsidRPr="00D81649" w:rsidRDefault="00C83B8B" w:rsidP="00C83B8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Profile page </w:t>
                      </w:r>
                    </w:p>
                  </w:txbxContent>
                </v:textbox>
              </v:rect>
            </w:pict>
          </mc:Fallback>
        </mc:AlternateContent>
      </w:r>
      <w:r w:rsidR="00C83B8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E679547" wp14:editId="56D6A320">
                <wp:simplePos x="0" y="0"/>
                <wp:positionH relativeFrom="column">
                  <wp:posOffset>507072</wp:posOffset>
                </wp:positionH>
                <wp:positionV relativeFrom="paragraph">
                  <wp:posOffset>4140493</wp:posOffset>
                </wp:positionV>
                <wp:extent cx="666848" cy="800246"/>
                <wp:effectExtent l="0" t="0" r="19050" b="127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848" cy="80024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263B" w:rsidRPr="00D81649" w:rsidRDefault="0022263B" w:rsidP="0022263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Let’s Play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Mahj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79547" id="Rectangle 37" o:spid="_x0000_s1046" style="position:absolute;margin-left:39.95pt;margin-top:326pt;width:52.5pt;height:6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" filled="f" strokecolor="#1f3763 [1604]" strokeweight="1pt">
                <v:textbox>
                  <w:txbxContent>
                    <w:p w:rsidR="0022263B" w:rsidRPr="00D81649" w:rsidRDefault="0022263B" w:rsidP="0022263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Let’s Play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Mahj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C83B8B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DD258AE" wp14:editId="29A0D099">
                <wp:simplePos x="0" y="0"/>
                <wp:positionH relativeFrom="column">
                  <wp:posOffset>4902592</wp:posOffset>
                </wp:positionH>
                <wp:positionV relativeFrom="paragraph">
                  <wp:posOffset>-576776</wp:posOffset>
                </wp:positionV>
                <wp:extent cx="1372528" cy="708855"/>
                <wp:effectExtent l="12700" t="12700" r="12065" b="4064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2528" cy="708855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C7CC5" id="Straight Arrow Connector 61" o:spid="_x0000_s1026" type="#_x0000_t32" style="position:absolute;margin-left:386.05pt;margin-top:-45.4pt;width:108.05pt;height:55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" strokecolor="#ed7d31 [3205]" strokeweight="1.75pt">
                <v:stroke endarrow="open" joinstyle="miter"/>
              </v:shape>
            </w:pict>
          </mc:Fallback>
        </mc:AlternateContent>
      </w:r>
      <w:r w:rsidR="00C83B8B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DD258AE" wp14:editId="29A0D099">
                <wp:simplePos x="0" y="0"/>
                <wp:positionH relativeFrom="column">
                  <wp:posOffset>4745305</wp:posOffset>
                </wp:positionH>
                <wp:positionV relativeFrom="paragraph">
                  <wp:posOffset>-506437</wp:posOffset>
                </wp:positionV>
                <wp:extent cx="340165" cy="583809"/>
                <wp:effectExtent l="12700" t="12700" r="41275" b="2603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165" cy="583809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9669A" id="Straight Arrow Connector 60" o:spid="_x0000_s1026" type="#_x0000_t32" style="position:absolute;margin-left:373.65pt;margin-top:-39.9pt;width:26.8pt;height:45.9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" strokecolor="#ed7d31 [3205]" strokeweight="1.75pt">
                <v:stroke endarrow="open" joinstyle="miter"/>
              </v:shape>
            </w:pict>
          </mc:Fallback>
        </mc:AlternateContent>
      </w:r>
      <w:r w:rsidR="00C83B8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1CB55E5" wp14:editId="40AADA94">
                <wp:simplePos x="0" y="0"/>
                <wp:positionH relativeFrom="column">
                  <wp:posOffset>4109329</wp:posOffset>
                </wp:positionH>
                <wp:positionV relativeFrom="paragraph">
                  <wp:posOffset>1356995</wp:posOffset>
                </wp:positionV>
                <wp:extent cx="618979" cy="301088"/>
                <wp:effectExtent l="0" t="0" r="16510" b="1651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979" cy="30108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713B" w:rsidRPr="00D81649" w:rsidRDefault="006A713B" w:rsidP="006A713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B55E5" id="Rectangle 52" o:spid="_x0000_s1047" style="position:absolute;margin-left:323.55pt;margin-top:106.85pt;width:48.75pt;height:23.7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" filled="f" strokecolor="#1f3763 [1604]" strokeweight="1pt">
                <v:textbox>
                  <w:txbxContent>
                    <w:p w:rsidR="006A713B" w:rsidRPr="00D81649" w:rsidRDefault="006A713B" w:rsidP="006A713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C83B8B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05F6046" wp14:editId="05FD2E5B">
                <wp:simplePos x="0" y="0"/>
                <wp:positionH relativeFrom="column">
                  <wp:posOffset>4970389</wp:posOffset>
                </wp:positionH>
                <wp:positionV relativeFrom="paragraph">
                  <wp:posOffset>1347666</wp:posOffset>
                </wp:positionV>
                <wp:extent cx="1012873" cy="457200"/>
                <wp:effectExtent l="0" t="0" r="15875" b="1270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873" cy="457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3B8B" w:rsidRPr="00D81649" w:rsidRDefault="00C83B8B" w:rsidP="00C83B8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Login if not already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F6046" id="Rectangle 57" o:spid="_x0000_s1048" style="position:absolute;margin-left:391.35pt;margin-top:106.1pt;width:79.75pt;height:3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" filled="f" strokecolor="#1f3763 [1604]" strokeweight="1pt">
                <v:textbox>
                  <w:txbxContent>
                    <w:p w:rsidR="00C83B8B" w:rsidRPr="00D81649" w:rsidRDefault="00C83B8B" w:rsidP="00C83B8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Login if not already </w:t>
                      </w:r>
                    </w:p>
                  </w:txbxContent>
                </v:textbox>
              </v:rect>
            </w:pict>
          </mc:Fallback>
        </mc:AlternateContent>
      </w:r>
      <w:r w:rsidR="00C83B8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38A99F6" wp14:editId="2741727F">
                <wp:simplePos x="0" y="0"/>
                <wp:positionH relativeFrom="column">
                  <wp:posOffset>2773631</wp:posOffset>
                </wp:positionH>
                <wp:positionV relativeFrom="paragraph">
                  <wp:posOffset>1385570</wp:posOffset>
                </wp:positionV>
                <wp:extent cx="1012873" cy="457200"/>
                <wp:effectExtent l="0" t="0" r="15875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873" cy="457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8B4" w:rsidRPr="00D81649" w:rsidRDefault="009242A3" w:rsidP="004358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Log</w:t>
                            </w:r>
                            <w:r w:rsidR="00D77457">
                              <w:rPr>
                                <w:color w:val="000000" w:themeColor="text1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</w:rPr>
                              <w:t>n if not already</w:t>
                            </w:r>
                            <w:r w:rsidR="004358B4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A99F6" id="Rectangle 29" o:spid="_x0000_s1049" style="position:absolute;margin-left:218.4pt;margin-top:109.1pt;width:79.75pt;height:3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" filled="f" strokecolor="#1f3763 [1604]" strokeweight="1pt">
                <v:textbox>
                  <w:txbxContent>
                    <w:p w:rsidR="004358B4" w:rsidRPr="00D81649" w:rsidRDefault="009242A3" w:rsidP="004358B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Log</w:t>
                      </w:r>
                      <w:r w:rsidR="00D77457">
                        <w:rPr>
                          <w:color w:val="000000" w:themeColor="text1"/>
                        </w:rPr>
                        <w:t>i</w:t>
                      </w:r>
                      <w:r>
                        <w:rPr>
                          <w:color w:val="000000" w:themeColor="text1"/>
                        </w:rPr>
                        <w:t>n if not already</w:t>
                      </w:r>
                      <w:r w:rsidR="004358B4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C83B8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8C50485" wp14:editId="394B60F2">
                <wp:simplePos x="0" y="0"/>
                <wp:positionH relativeFrom="column">
                  <wp:posOffset>5460072</wp:posOffset>
                </wp:positionH>
                <wp:positionV relativeFrom="paragraph">
                  <wp:posOffset>784616</wp:posOffset>
                </wp:positionV>
                <wp:extent cx="0" cy="492370"/>
                <wp:effectExtent l="88900" t="0" r="76200" b="2857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37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3C995" id="Straight Arrow Connector 55" o:spid="_x0000_s1026" type="#_x0000_t32" style="position:absolute;margin-left:429.95pt;margin-top:61.8pt;width:0;height:38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" strokecolor="#ed7d31 [3205]" strokeweight="1.75pt">
                <v:stroke endarrow="open" joinstyle="miter"/>
              </v:shape>
            </w:pict>
          </mc:Fallback>
        </mc:AlternateContent>
      </w:r>
      <w:r w:rsidR="00C83B8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F40E682" wp14:editId="27D7EA8F">
                <wp:simplePos x="0" y="0"/>
                <wp:positionH relativeFrom="column">
                  <wp:posOffset>5047420</wp:posOffset>
                </wp:positionH>
                <wp:positionV relativeFrom="paragraph">
                  <wp:posOffset>86116</wp:posOffset>
                </wp:positionV>
                <wp:extent cx="785251" cy="604910"/>
                <wp:effectExtent l="0" t="0" r="15240" b="1778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251" cy="6049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713B" w:rsidRPr="00BA1CAD" w:rsidRDefault="00C83B8B" w:rsidP="006A713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My Profile</w:t>
                            </w:r>
                            <w:r w:rsidR="006A713B" w:rsidRPr="00BA1CA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0E682" id="Rectangle 50" o:spid="_x0000_s1050" style="position:absolute;margin-left:397.45pt;margin-top:6.8pt;width:61.85pt;height:47.6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" filled="f" strokecolor="black [3213]" strokeweight="1pt">
                <v:textbox>
                  <w:txbxContent>
                    <w:p w:rsidR="006A713B" w:rsidRPr="00BA1CAD" w:rsidRDefault="00C83B8B" w:rsidP="006A713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My Profile</w:t>
                      </w:r>
                      <w:r w:rsidR="006A713B" w:rsidRPr="00BA1CAD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A713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6349EBF" wp14:editId="3BBAD8A2">
                <wp:simplePos x="0" y="0"/>
                <wp:positionH relativeFrom="column">
                  <wp:posOffset>4433081</wp:posOffset>
                </wp:positionH>
                <wp:positionV relativeFrom="paragraph">
                  <wp:posOffset>798781</wp:posOffset>
                </wp:positionV>
                <wp:extent cx="0" cy="492370"/>
                <wp:effectExtent l="88900" t="0" r="76200" b="2857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37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57D67C" id="Straight Arrow Connector 51" o:spid="_x0000_s1026" type="#_x0000_t32" style="position:absolute;margin-left:349.05pt;margin-top:62.9pt;width:0;height:38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" strokecolor="#ed7d31 [3205]" strokeweight="1.75pt">
                <v:stroke endarrow="open" joinstyle="miter"/>
              </v:shape>
            </w:pict>
          </mc:Fallback>
        </mc:AlternateContent>
      </w:r>
      <w:r w:rsidR="006A713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9890C6" wp14:editId="60F7020D">
                <wp:simplePos x="0" y="0"/>
                <wp:positionH relativeFrom="column">
                  <wp:posOffset>3162496</wp:posOffset>
                </wp:positionH>
                <wp:positionV relativeFrom="paragraph">
                  <wp:posOffset>807769</wp:posOffset>
                </wp:positionV>
                <wp:extent cx="0" cy="492370"/>
                <wp:effectExtent l="88900" t="0" r="76200" b="2857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37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BEF7A" id="Straight Arrow Connector 35" o:spid="_x0000_s1026" type="#_x0000_t32" style="position:absolute;margin-left:249pt;margin-top:63.6pt;width:0;height:38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" strokecolor="#ed7d31 [3205]" strokeweight="1.75pt">
                <v:stroke endarrow="open" joinstyle="miter"/>
              </v:shape>
            </w:pict>
          </mc:Fallback>
        </mc:AlternateContent>
      </w:r>
      <w:r w:rsidR="006A713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F40E682" wp14:editId="27D7EA8F">
                <wp:simplePos x="0" y="0"/>
                <wp:positionH relativeFrom="column">
                  <wp:posOffset>4030882</wp:posOffset>
                </wp:positionH>
                <wp:positionV relativeFrom="paragraph">
                  <wp:posOffset>80206</wp:posOffset>
                </wp:positionV>
                <wp:extent cx="785251" cy="604910"/>
                <wp:effectExtent l="0" t="0" r="15240" b="1778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251" cy="6049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713B" w:rsidRPr="00BA1CAD" w:rsidRDefault="006A713B" w:rsidP="006A713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FAQ</w:t>
                            </w:r>
                            <w:r w:rsidRPr="00BA1CA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0E682" id="Rectangle 47" o:spid="_x0000_s1051" style="position:absolute;margin-left:317.4pt;margin-top:6.3pt;width:61.85pt;height:47.6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" filled="f" strokecolor="black [3213]" strokeweight="1pt">
                <v:textbox>
                  <w:txbxContent>
                    <w:p w:rsidR="006A713B" w:rsidRPr="00BA1CAD" w:rsidRDefault="006A713B" w:rsidP="006A713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FAQ</w:t>
                      </w:r>
                      <w:r w:rsidRPr="00BA1CAD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A713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82906D" wp14:editId="60EB6D01">
                <wp:simplePos x="0" y="0"/>
                <wp:positionH relativeFrom="column">
                  <wp:posOffset>960267</wp:posOffset>
                </wp:positionH>
                <wp:positionV relativeFrom="paragraph">
                  <wp:posOffset>227965</wp:posOffset>
                </wp:positionV>
                <wp:extent cx="773723" cy="668215"/>
                <wp:effectExtent l="0" t="0" r="13970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723" cy="6682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7DFB" w:rsidRPr="00D81649" w:rsidRDefault="00847DFB" w:rsidP="00847D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Play 2 weeks free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2906D" id="Rectangle 4" o:spid="_x0000_s1052" style="position:absolute;margin-left:75.6pt;margin-top:17.95pt;width:60.9pt;height:52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" filled="f" strokecolor="#1f3763 [1604]" strokeweight="1pt">
                <v:textbox>
                  <w:txbxContent>
                    <w:p w:rsidR="00847DFB" w:rsidRPr="00D81649" w:rsidRDefault="00847DFB" w:rsidP="00847DF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Play 2 weeks free</w:t>
                      </w:r>
                    </w:p>
                  </w:txbxContent>
                </v:textbox>
              </v:rect>
            </w:pict>
          </mc:Fallback>
        </mc:AlternateContent>
      </w:r>
      <w:r w:rsidR="006A713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-632460</wp:posOffset>
                </wp:positionH>
                <wp:positionV relativeFrom="paragraph">
                  <wp:posOffset>259177</wp:posOffset>
                </wp:positionV>
                <wp:extent cx="773723" cy="668215"/>
                <wp:effectExtent l="0" t="0" r="13970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723" cy="6682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649" w:rsidRPr="00D81649" w:rsidRDefault="00847DFB" w:rsidP="00D816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Join the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mahj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53" style="position:absolute;margin-left:-49.8pt;margin-top:20.4pt;width:60.9pt;height:5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" filled="f" strokecolor="#1f3763 [1604]" strokeweight="1pt">
                <v:textbox>
                  <w:txbxContent>
                    <w:p w:rsidR="00D81649" w:rsidRPr="00D81649" w:rsidRDefault="00847DFB" w:rsidP="00D8164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Join the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mahj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group</w:t>
                      </w:r>
                    </w:p>
                  </w:txbxContent>
                </v:textbox>
              </v:rect>
            </w:pict>
          </mc:Fallback>
        </mc:AlternateContent>
      </w:r>
      <w:r w:rsidR="006A713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1739851</wp:posOffset>
                </wp:positionH>
                <wp:positionV relativeFrom="paragraph">
                  <wp:posOffset>-400636</wp:posOffset>
                </wp:positionV>
                <wp:extent cx="1278060" cy="676617"/>
                <wp:effectExtent l="25400" t="12700" r="17780" b="349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8060" cy="676617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E8DE6" id="Straight Arrow Connector 11" o:spid="_x0000_s1026" type="#_x0000_t32" style="position:absolute;margin-left:137pt;margin-top:-31.55pt;width:100.65pt;height:53.3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" strokecolor="#ed7d31 [3205]" strokeweight="1.75pt">
                <v:stroke endarrow="open" joinstyle="miter"/>
              </v:shape>
            </w:pict>
          </mc:Fallback>
        </mc:AlternateContent>
      </w:r>
      <w:r w:rsidR="006A713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5B74A42" wp14:editId="03A8910F">
                <wp:simplePos x="0" y="0"/>
                <wp:positionH relativeFrom="column">
                  <wp:posOffset>3278750</wp:posOffset>
                </wp:positionH>
                <wp:positionV relativeFrom="paragraph">
                  <wp:posOffset>-239151</wp:posOffset>
                </wp:positionV>
                <wp:extent cx="45719" cy="323557"/>
                <wp:effectExtent l="76200" t="12700" r="18415" b="3238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3557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7ED2E" id="Straight Arrow Connector 34" o:spid="_x0000_s1026" type="#_x0000_t32" style="position:absolute;margin-left:258.15pt;margin-top:-18.85pt;width:3.6pt;height:25.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" strokecolor="#ed7d31 [3205]" strokeweight="1.75pt">
                <v:stroke endarrow="open" joinstyle="miter"/>
              </v:shape>
            </w:pict>
          </mc:Fallback>
        </mc:AlternateContent>
      </w:r>
      <w:r w:rsidR="006A713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3A8BFC" wp14:editId="47190B61">
                <wp:simplePos x="0" y="0"/>
                <wp:positionH relativeFrom="column">
                  <wp:posOffset>2840990</wp:posOffset>
                </wp:positionH>
                <wp:positionV relativeFrom="paragraph">
                  <wp:posOffset>133545</wp:posOffset>
                </wp:positionV>
                <wp:extent cx="785251" cy="604910"/>
                <wp:effectExtent l="0" t="0" r="15240" b="1778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251" cy="6049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CAD" w:rsidRPr="00BA1CAD" w:rsidRDefault="009242A3" w:rsidP="00BA1C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Let’s play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mahj</w:t>
                            </w:r>
                            <w:proofErr w:type="spellEnd"/>
                            <w:r w:rsidR="00BA1CAD" w:rsidRPr="00BA1CA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A8BFC" id="Rectangle 15" o:spid="_x0000_s1054" style="position:absolute;margin-left:223.7pt;margin-top:10.5pt;width:61.85pt;height:47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" filled="f" strokecolor="black [3213]" strokeweight="1pt">
                <v:textbox>
                  <w:txbxContent>
                    <w:p w:rsidR="00BA1CAD" w:rsidRPr="00BA1CAD" w:rsidRDefault="009242A3" w:rsidP="00BA1CA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Let’s play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mahj</w:t>
                      </w:r>
                      <w:proofErr w:type="spellEnd"/>
                      <w:r w:rsidR="00BA1CAD" w:rsidRPr="00BA1CAD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786EB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5A93040" wp14:editId="66ACD71F">
                <wp:simplePos x="0" y="0"/>
                <wp:positionH relativeFrom="column">
                  <wp:posOffset>1216660</wp:posOffset>
                </wp:positionH>
                <wp:positionV relativeFrom="paragraph">
                  <wp:posOffset>3369603</wp:posOffset>
                </wp:positionV>
                <wp:extent cx="555577" cy="284871"/>
                <wp:effectExtent l="0" t="0" r="16510" b="762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577" cy="2848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6EBF" w:rsidRPr="00D81649" w:rsidRDefault="00786EBF" w:rsidP="00786EB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home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93040" id="Rectangle 44" o:spid="_x0000_s1055" style="position:absolute;margin-left:95.8pt;margin-top:265.3pt;width:43.75pt;height:22.4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" filled="f" strokecolor="#1f3763 [1604]" strokeweight="1pt">
                <v:textbox>
                  <w:txbxContent>
                    <w:p w:rsidR="00786EBF" w:rsidRPr="00D81649" w:rsidRDefault="00786EBF" w:rsidP="00786EB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home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786EB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BE6669A" wp14:editId="20FAD32D">
                <wp:simplePos x="0" y="0"/>
                <wp:positionH relativeFrom="column">
                  <wp:posOffset>1763395</wp:posOffset>
                </wp:positionH>
                <wp:positionV relativeFrom="paragraph">
                  <wp:posOffset>3349136</wp:posOffset>
                </wp:positionV>
                <wp:extent cx="184345" cy="216438"/>
                <wp:effectExtent l="25400" t="12700" r="19050" b="254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345" cy="216438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8B9AB" id="Straight Arrow Connector 41" o:spid="_x0000_s1026" type="#_x0000_t32" style="position:absolute;margin-left:138.85pt;margin-top:263.7pt;width:14.5pt;height:17.0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" strokecolor="#ed7d31 [3205]" strokeweight="1.75pt">
                <v:stroke endarrow="open" joinstyle="miter"/>
              </v:shape>
            </w:pict>
          </mc:Fallback>
        </mc:AlternateContent>
      </w:r>
      <w:r w:rsidR="0022263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788FD03" wp14:editId="5D5F5C97">
                <wp:simplePos x="0" y="0"/>
                <wp:positionH relativeFrom="column">
                  <wp:posOffset>1212703</wp:posOffset>
                </wp:positionH>
                <wp:positionV relativeFrom="paragraph">
                  <wp:posOffset>4590903</wp:posOffset>
                </wp:positionV>
                <wp:extent cx="550008" cy="45719"/>
                <wp:effectExtent l="12700" t="88900" r="0" b="5651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0008" cy="45719"/>
                        </a:xfrm>
                        <a:prstGeom prst="straightConnector1">
                          <a:avLst/>
                        </a:prstGeom>
                        <a:ln w="19050">
                          <a:headEnd type="none" w="lg" len="sm"/>
                          <a:tailEnd type="triangle" w="lg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8DD1F" id="Straight Arrow Connector 40" o:spid="_x0000_s1026" type="#_x0000_t32" style="position:absolute;margin-left:95.5pt;margin-top:361.5pt;width:43.3pt;height:3.6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" strokecolor="#ed7d31 [3205]" strokeweight="1.5pt">
                <v:stroke startarrowwidth="wide" startarrowlength="short" endarrow="block" endarrowwidth="wide" joinstyle="miter"/>
              </v:shape>
            </w:pict>
          </mc:Fallback>
        </mc:AlternateContent>
      </w:r>
      <w:r w:rsidR="0022263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E5FE66" wp14:editId="1E5D8E83">
                <wp:simplePos x="0" y="0"/>
                <wp:positionH relativeFrom="column">
                  <wp:posOffset>-120943</wp:posOffset>
                </wp:positionH>
                <wp:positionV relativeFrom="paragraph">
                  <wp:posOffset>4558715</wp:posOffset>
                </wp:positionV>
                <wp:extent cx="550008" cy="45719"/>
                <wp:effectExtent l="12700" t="88900" r="0" b="565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0008" cy="45719"/>
                        </a:xfrm>
                        <a:prstGeom prst="straightConnector1">
                          <a:avLst/>
                        </a:prstGeom>
                        <a:ln w="19050">
                          <a:headEnd type="none" w="lg" len="sm"/>
                          <a:tailEnd type="triangle" w="lg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0E116" id="Straight Arrow Connector 7" o:spid="_x0000_s1026" type="#_x0000_t32" style="position:absolute;margin-left:-9.5pt;margin-top:358.95pt;width:43.3pt;height:3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" strokecolor="#ed7d31 [3205]" strokeweight="1.5pt">
                <v:stroke startarrowwidth="wide" startarrowlength="short" endarrow="block" endarrowwidth="wide" joinstyle="miter"/>
              </v:shape>
            </w:pict>
          </mc:Fallback>
        </mc:AlternateContent>
      </w:r>
      <w:r w:rsidR="0022263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25BFE46" wp14:editId="7E36B850">
                <wp:simplePos x="0" y="0"/>
                <wp:positionH relativeFrom="column">
                  <wp:posOffset>3261164</wp:posOffset>
                </wp:positionH>
                <wp:positionV relativeFrom="paragraph">
                  <wp:posOffset>1878037</wp:posOffset>
                </wp:positionV>
                <wp:extent cx="45719" cy="1406769"/>
                <wp:effectExtent l="50800" t="12700" r="43815" b="285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06769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07FE3" id="Straight Arrow Connector 36" o:spid="_x0000_s1026" type="#_x0000_t32" style="position:absolute;margin-left:256.8pt;margin-top:147.9pt;width:3.6pt;height:110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" strokecolor="#ed7d31 [3205]" strokeweight="1.75pt">
                <v:stroke endarrow="open" joinstyle="miter"/>
              </v:shape>
            </w:pict>
          </mc:Fallback>
        </mc:AlternateContent>
      </w:r>
      <w:r w:rsidR="00A636D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D1E8679" wp14:editId="57199377">
                <wp:simplePos x="0" y="0"/>
                <wp:positionH relativeFrom="column">
                  <wp:posOffset>-50</wp:posOffset>
                </wp:positionH>
                <wp:positionV relativeFrom="paragraph">
                  <wp:posOffset>2778076</wp:posOffset>
                </wp:positionV>
                <wp:extent cx="965932" cy="1490687"/>
                <wp:effectExtent l="25400" t="12700" r="12065" b="3365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5932" cy="1490687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B1672" id="Straight Arrow Connector 33" o:spid="_x0000_s1026" type="#_x0000_t32" style="position:absolute;margin-left:0;margin-top:218.75pt;width:76.05pt;height:117.4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" strokecolor="#ed7d31 [3205]" strokeweight="1.75pt">
                <v:stroke endarrow="open" joinstyle="miter"/>
              </v:shape>
            </w:pict>
          </mc:Fallback>
        </mc:AlternateContent>
      </w:r>
      <w:r w:rsidR="0096312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8A99F6" wp14:editId="2741727F">
                <wp:simplePos x="0" y="0"/>
                <wp:positionH relativeFrom="column">
                  <wp:posOffset>429065</wp:posOffset>
                </wp:positionH>
                <wp:positionV relativeFrom="paragraph">
                  <wp:posOffset>2349305</wp:posOffset>
                </wp:positionV>
                <wp:extent cx="987669" cy="469900"/>
                <wp:effectExtent l="0" t="0" r="15875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669" cy="469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8B4" w:rsidRPr="00D81649" w:rsidRDefault="00963123" w:rsidP="004358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Join the free trial period</w:t>
                            </w:r>
                            <w:r w:rsidR="004358B4">
                              <w:rPr>
                                <w:color w:val="000000" w:themeColor="text1"/>
                              </w:rPr>
                              <w:t xml:space="preserve"> –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A99F6" id="Rectangle 28" o:spid="_x0000_s1056" style="position:absolute;margin-left:33.8pt;margin-top:185pt;width:77.75pt;height:3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" filled="f" strokecolor="#1f3763 [1604]" strokeweight="1pt">
                <v:textbox>
                  <w:txbxContent>
                    <w:p w:rsidR="004358B4" w:rsidRPr="00D81649" w:rsidRDefault="00963123" w:rsidP="004358B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Join the free trial period</w:t>
                      </w:r>
                      <w:r w:rsidR="004358B4">
                        <w:rPr>
                          <w:color w:val="000000" w:themeColor="text1"/>
                        </w:rPr>
                        <w:t xml:space="preserve"> – </w:t>
                      </w:r>
                    </w:p>
                  </w:txbxContent>
                </v:textbox>
              </v:rect>
            </w:pict>
          </mc:Fallback>
        </mc:AlternateContent>
      </w:r>
      <w:r w:rsidR="0096312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DBA7DB" wp14:editId="31C340BF">
                <wp:simplePos x="0" y="0"/>
                <wp:positionH relativeFrom="column">
                  <wp:posOffset>815926</wp:posOffset>
                </wp:positionH>
                <wp:positionV relativeFrom="paragraph">
                  <wp:posOffset>1842868</wp:posOffset>
                </wp:positionV>
                <wp:extent cx="0" cy="492370"/>
                <wp:effectExtent l="88900" t="0" r="76200" b="285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37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FFF33" id="Straight Arrow Connector 32" o:spid="_x0000_s1026" type="#_x0000_t32" style="position:absolute;margin-left:64.25pt;margin-top:145.1pt;width:0;height:38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" strokecolor="#ed7d31 [3205]" strokeweight="1.75pt">
                <v:stroke endarrow="open" joinstyle="miter"/>
              </v:shape>
            </w:pict>
          </mc:Fallback>
        </mc:AlternateContent>
      </w:r>
      <w:r w:rsidR="0079786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0E8FEF" wp14:editId="7BB4B0FE">
                <wp:simplePos x="0" y="0"/>
                <wp:positionH relativeFrom="column">
                  <wp:posOffset>-519430</wp:posOffset>
                </wp:positionH>
                <wp:positionV relativeFrom="paragraph">
                  <wp:posOffset>3793441</wp:posOffset>
                </wp:positionV>
                <wp:extent cx="45719" cy="393651"/>
                <wp:effectExtent l="50800" t="12700" r="31115" b="2603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93651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61776" id="Straight Arrow Connector 27" o:spid="_x0000_s1026" type="#_x0000_t32" style="position:absolute;margin-left:-40.9pt;margin-top:298.7pt;width:3.6pt;height:3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" strokecolor="#ed7d31 [3205]" strokeweight="1.75pt">
                <v:stroke endarrow="open" joinstyle="miter"/>
              </v:shape>
            </w:pict>
          </mc:Fallback>
        </mc:AlternateContent>
      </w:r>
      <w:r w:rsidR="00847DF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144714" wp14:editId="6CF7B842">
                <wp:simplePos x="0" y="0"/>
                <wp:positionH relativeFrom="column">
                  <wp:posOffset>-329613</wp:posOffset>
                </wp:positionH>
                <wp:positionV relativeFrom="paragraph">
                  <wp:posOffset>1828800</wp:posOffset>
                </wp:positionV>
                <wp:extent cx="45719" cy="350325"/>
                <wp:effectExtent l="76200" t="12700" r="18415" b="311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0325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2BA0B" id="Straight Arrow Connector 8" o:spid="_x0000_s1026" type="#_x0000_t32" style="position:absolute;margin-left:-25.95pt;margin-top:2in;width:3.6pt;height:27.6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" strokecolor="#ed7d31 [3205]" strokeweight="1.75pt">
                <v:stroke endarrow="open" joinstyle="miter"/>
              </v:shape>
            </w:pict>
          </mc:Fallback>
        </mc:AlternateContent>
      </w:r>
      <w:r w:rsidR="00847DF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624D1C" wp14:editId="5434F1C1">
                <wp:simplePos x="0" y="0"/>
                <wp:positionH relativeFrom="column">
                  <wp:posOffset>135792</wp:posOffset>
                </wp:positionH>
                <wp:positionV relativeFrom="paragraph">
                  <wp:posOffset>1045698</wp:posOffset>
                </wp:positionV>
                <wp:extent cx="0" cy="492370"/>
                <wp:effectExtent l="88900" t="0" r="76200" b="285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37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E8630" id="Straight Arrow Connector 25" o:spid="_x0000_s1026" type="#_x0000_t32" style="position:absolute;margin-left:10.7pt;margin-top:82.35pt;width:0;height:38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" strokecolor="#ed7d31 [3205]" strokeweight="1.75pt">
                <v:stroke endarrow="open" joinstyle="miter"/>
              </v:shape>
            </w:pict>
          </mc:Fallback>
        </mc:AlternateContent>
      </w:r>
      <w:r w:rsidR="00847DF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B7D304" wp14:editId="7D272873">
                <wp:simplePos x="0" y="0"/>
                <wp:positionH relativeFrom="column">
                  <wp:posOffset>1948375</wp:posOffset>
                </wp:positionH>
                <wp:positionV relativeFrom="paragraph">
                  <wp:posOffset>2504049</wp:posOffset>
                </wp:positionV>
                <wp:extent cx="717453" cy="844062"/>
                <wp:effectExtent l="0" t="0" r="6985" b="698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453" cy="84406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7DFB" w:rsidRPr="00D81649" w:rsidRDefault="00847DFB" w:rsidP="00847D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FAQ -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Refer a friend </w:t>
                            </w:r>
                            <w:r>
                              <w:rPr>
                                <w:color w:val="000000" w:themeColor="text1"/>
                              </w:rPr>
                              <w:t>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7D304" id="Rectangle 21" o:spid="_x0000_s1057" style="position:absolute;margin-left:153.4pt;margin-top:197.15pt;width:56.5pt;height:66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" filled="f" strokecolor="#1f3763 [1604]" strokeweight="1pt">
                <v:textbox>
                  <w:txbxContent>
                    <w:p w:rsidR="00847DFB" w:rsidRPr="00D81649" w:rsidRDefault="00847DFB" w:rsidP="00847DF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FAQ - </w:t>
                      </w:r>
                      <w:r>
                        <w:rPr>
                          <w:color w:val="000000" w:themeColor="text1"/>
                        </w:rPr>
                        <w:t xml:space="preserve">Refer a friend </w:t>
                      </w:r>
                      <w:r>
                        <w:rPr>
                          <w:color w:val="000000" w:themeColor="text1"/>
                        </w:rPr>
                        <w:t>section</w:t>
                      </w:r>
                    </w:p>
                  </w:txbxContent>
                </v:textbox>
              </v:rect>
            </w:pict>
          </mc:Fallback>
        </mc:AlternateContent>
      </w:r>
      <w:r w:rsidR="00847DF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E92F7B" wp14:editId="62CF706D">
                <wp:simplePos x="0" y="0"/>
                <wp:positionH relativeFrom="column">
                  <wp:posOffset>1610751</wp:posOffset>
                </wp:positionH>
                <wp:positionV relativeFrom="paragraph">
                  <wp:posOffset>1744394</wp:posOffset>
                </wp:positionV>
                <wp:extent cx="654147" cy="520504"/>
                <wp:effectExtent l="0" t="0" r="19050" b="1333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147" cy="5205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7DFB" w:rsidRPr="00D81649" w:rsidRDefault="00847DFB" w:rsidP="00847D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Refer a friend – </w:t>
                            </w:r>
                            <w:r w:rsidR="00786EBF">
                              <w:rPr>
                                <w:noProof/>
                              </w:rPr>
                              <w:drawing>
                                <wp:inline distT="0" distB="0" distL="0" distR="0" wp14:anchorId="30626A52" wp14:editId="61E11191">
                                  <wp:extent cx="401320" cy="415925"/>
                                  <wp:effectExtent l="0" t="0" r="5080" b="0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1320" cy="415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86EBF">
                              <w:rPr>
                                <w:color w:val="000000" w:themeColor="text1"/>
                              </w:rPr>
                              <w:t>v</w:t>
                            </w:r>
                            <w:r w:rsidR="00786EBF">
                              <w:rPr>
                                <w:noProof/>
                              </w:rPr>
                              <w:drawing>
                                <wp:inline distT="0" distB="0" distL="0" distR="0" wp14:anchorId="71F27A8E" wp14:editId="6245767B">
                                  <wp:extent cx="401320" cy="415925"/>
                                  <wp:effectExtent l="0" t="0" r="5080" b="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1320" cy="415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92F7B" id="Rectangle 19" o:spid="_x0000_s1058" style="position:absolute;margin-left:126.85pt;margin-top:137.35pt;width:51.5pt;height:4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" filled="f" strokecolor="#1f3763 [1604]" strokeweight="1pt">
                <v:textbox>
                  <w:txbxContent>
                    <w:p w:rsidR="00847DFB" w:rsidRPr="00D81649" w:rsidRDefault="00847DFB" w:rsidP="00847DF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Refer a friend – </w:t>
                      </w:r>
                      <w:r w:rsidR="00786EBF">
                        <w:rPr>
                          <w:noProof/>
                        </w:rPr>
                        <w:drawing>
                          <wp:inline distT="0" distB="0" distL="0" distR="0" wp14:anchorId="30626A52" wp14:editId="61E11191">
                            <wp:extent cx="401320" cy="415925"/>
                            <wp:effectExtent l="0" t="0" r="5080" b="0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1320" cy="4159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86EBF">
                        <w:rPr>
                          <w:color w:val="000000" w:themeColor="text1"/>
                        </w:rPr>
                        <w:t>v</w:t>
                      </w:r>
                      <w:r w:rsidR="00786EBF">
                        <w:rPr>
                          <w:noProof/>
                        </w:rPr>
                        <w:drawing>
                          <wp:inline distT="0" distB="0" distL="0" distR="0" wp14:anchorId="71F27A8E" wp14:editId="6245767B">
                            <wp:extent cx="401320" cy="415925"/>
                            <wp:effectExtent l="0" t="0" r="5080" b="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1320" cy="4159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47DF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A1D8AC" wp14:editId="3E0216AD">
                <wp:simplePos x="0" y="0"/>
                <wp:positionH relativeFrom="column">
                  <wp:posOffset>1298721</wp:posOffset>
                </wp:positionH>
                <wp:positionV relativeFrom="paragraph">
                  <wp:posOffset>1659988</wp:posOffset>
                </wp:positionV>
                <wp:extent cx="253023" cy="309489"/>
                <wp:effectExtent l="12700" t="12700" r="26670" b="209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023" cy="309489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AE942" id="Straight Arrow Connector 18" o:spid="_x0000_s1026" type="#_x0000_t32" style="position:absolute;margin-left:102.25pt;margin-top:130.7pt;width:19.9pt;height:24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" strokecolor="#ed7d31 [3205]" strokeweight="1.75pt">
                <v:stroke endarrow="open" joinstyle="miter"/>
              </v:shape>
            </w:pict>
          </mc:Fallback>
        </mc:AlternateContent>
      </w:r>
      <w:r w:rsidR="00847DF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522498" wp14:editId="5C529D9B">
                <wp:simplePos x="0" y="0"/>
                <wp:positionH relativeFrom="column">
                  <wp:posOffset>1088732</wp:posOffset>
                </wp:positionH>
                <wp:positionV relativeFrom="paragraph">
                  <wp:posOffset>890563</wp:posOffset>
                </wp:positionV>
                <wp:extent cx="0" cy="492370"/>
                <wp:effectExtent l="88900" t="0" r="76200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37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BE2A6" id="Straight Arrow Connector 12" o:spid="_x0000_s1026" type="#_x0000_t32" style="position:absolute;margin-left:85.75pt;margin-top:70.1pt;width:0;height:3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" strokecolor="#ed7d31 [3205]" strokeweight="1.75pt">
                <v:stroke endarrow="open" joinstyle="miter"/>
              </v:shape>
            </w:pict>
          </mc:Fallback>
        </mc:AlternateContent>
      </w:r>
      <w:r w:rsidR="00847DF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-632753</wp:posOffset>
                </wp:positionH>
                <wp:positionV relativeFrom="paragraph">
                  <wp:posOffset>1434465</wp:posOffset>
                </wp:positionV>
                <wp:extent cx="2049864" cy="393896"/>
                <wp:effectExtent l="0" t="0" r="762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864" cy="3938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CAD" w:rsidRPr="00BA1CAD" w:rsidRDefault="00847DFB" w:rsidP="00BA1C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Join the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mahj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group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59" style="position:absolute;margin-left:-49.8pt;margin-top:112.95pt;width:161.4pt;height:3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" filled="f" strokecolor="black [3213]" strokeweight="1pt">
                <v:textbox>
                  <w:txbxContent>
                    <w:p w:rsidR="00BA1CAD" w:rsidRPr="00BA1CAD" w:rsidRDefault="00847DFB" w:rsidP="00BA1CA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Join the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mahj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group page</w:t>
                      </w:r>
                    </w:p>
                  </w:txbxContent>
                </v:textbox>
              </v:rect>
            </w:pict>
          </mc:Fallback>
        </mc:AlternateContent>
      </w:r>
      <w:r w:rsidR="00BA1CA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5FDAEE" wp14:editId="6C5E98DA">
                <wp:simplePos x="0" y="0"/>
                <wp:positionH relativeFrom="column">
                  <wp:posOffset>4059533</wp:posOffset>
                </wp:positionH>
                <wp:positionV relativeFrom="paragraph">
                  <wp:posOffset>6963508</wp:posOffset>
                </wp:positionV>
                <wp:extent cx="541962" cy="743578"/>
                <wp:effectExtent l="38100" t="12700" r="17145" b="317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962" cy="743578"/>
                        </a:xfrm>
                        <a:prstGeom prst="straightConnector1">
                          <a:avLst/>
                        </a:prstGeom>
                        <a:ln w="19050">
                          <a:headEnd type="none" w="lg" len="sm"/>
                          <a:tailEnd type="triangle" w="lg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356CE" id="Straight Arrow Connector 17" o:spid="_x0000_s1026" type="#_x0000_t32" style="position:absolute;margin-left:319.65pt;margin-top:548.3pt;width:42.65pt;height:58.5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" strokecolor="#ed7d31 [3205]" strokeweight="1.5pt">
                <v:stroke startarrowwidth="wide" startarrowlength="short" endarrow="block" endarrowwidth="wide" joinstyle="miter"/>
              </v:shape>
            </w:pict>
          </mc:Fallback>
        </mc:AlternateContent>
      </w:r>
      <w:r w:rsidR="00BA1CA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1215850</wp:posOffset>
                </wp:positionH>
                <wp:positionV relativeFrom="paragraph">
                  <wp:posOffset>7455682</wp:posOffset>
                </wp:positionV>
                <wp:extent cx="3175279" cy="1245863"/>
                <wp:effectExtent l="0" t="0" r="12700" b="1206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279" cy="124586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CAD" w:rsidRPr="00BA1CAD" w:rsidRDefault="00BA1CAD" w:rsidP="00BA1C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Desired End Goal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60" style="position:absolute;margin-left:95.75pt;margin-top:587.05pt;width:250pt;height:98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" filled="f" strokecolor="#1f3763 [1604]" strokeweight="1pt">
                <v:stroke joinstyle="miter"/>
                <v:textbox>
                  <w:txbxContent>
                    <w:p w:rsidR="00BA1CAD" w:rsidRPr="00BA1CAD" w:rsidRDefault="00BA1CAD" w:rsidP="00BA1CA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Desired End Goal</w:t>
                      </w:r>
                    </w:p>
                  </w:txbxContent>
                </v:textbox>
              </v:oval>
            </w:pict>
          </mc:Fallback>
        </mc:AlternateContent>
      </w:r>
    </w:p>
    <w:sectPr w:rsidR="00ED1359" w:rsidSect="009C240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DFB"/>
    <w:rsid w:val="0022263B"/>
    <w:rsid w:val="00365E69"/>
    <w:rsid w:val="003D468E"/>
    <w:rsid w:val="00423859"/>
    <w:rsid w:val="004358B4"/>
    <w:rsid w:val="00610F52"/>
    <w:rsid w:val="006A713B"/>
    <w:rsid w:val="00786EBF"/>
    <w:rsid w:val="00797865"/>
    <w:rsid w:val="0081506A"/>
    <w:rsid w:val="00847DFB"/>
    <w:rsid w:val="009242A3"/>
    <w:rsid w:val="00963123"/>
    <w:rsid w:val="0096620B"/>
    <w:rsid w:val="00990B39"/>
    <w:rsid w:val="0099547E"/>
    <w:rsid w:val="009C2404"/>
    <w:rsid w:val="00A57C33"/>
    <w:rsid w:val="00A636D8"/>
    <w:rsid w:val="00B72119"/>
    <w:rsid w:val="00BA1CAD"/>
    <w:rsid w:val="00BA3F66"/>
    <w:rsid w:val="00C45B44"/>
    <w:rsid w:val="00C83B8B"/>
    <w:rsid w:val="00CA6EC7"/>
    <w:rsid w:val="00D6715F"/>
    <w:rsid w:val="00D77457"/>
    <w:rsid w:val="00D81649"/>
    <w:rsid w:val="00ED1359"/>
    <w:rsid w:val="00F3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58EB9"/>
  <w15:chartTrackingRefBased/>
  <w15:docId w15:val="{B2FF79E5-5211-7848-BC42-27E6A1303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F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estnut29/Downloads/Flowchart%20Template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Flowchart Template-1.dotx</Template>
  <TotalTime>67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</cp:revision>
  <cp:lastPrinted>2020-08-24T17:38:00Z</cp:lastPrinted>
  <dcterms:created xsi:type="dcterms:W3CDTF">2020-08-22T23:27:00Z</dcterms:created>
  <dcterms:modified xsi:type="dcterms:W3CDTF">2020-08-24T18:36:00Z</dcterms:modified>
</cp:coreProperties>
</file>